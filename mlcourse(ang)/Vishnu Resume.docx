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93310" w:rsidRPr="005152F2" w:rsidTr="00E941EF">
        <w:tc>
          <w:tcPr>
            <w:tcW w:w="3023" w:type="dxa"/>
          </w:tcPr>
          <w:sdt>
            <w:sdtPr>
              <w:rPr>
                <w:b/>
              </w:rPr>
              <w:alias w:val="Your Name:"/>
              <w:tag w:val="Your Name:"/>
              <w:id w:val="-1220516334"/>
              <w:placeholder>
                <w:docPart w:val="8970F359DBC14340B57520A799EAD83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B93310" w:rsidRPr="00072E2A" w:rsidRDefault="004401DB" w:rsidP="003856C9">
                <w:pPr>
                  <w:pStyle w:val="Heading1"/>
                  <w:rPr>
                    <w:b/>
                  </w:rPr>
                </w:pPr>
                <w:r w:rsidRPr="00072E2A">
                  <w:rPr>
                    <w:b/>
                  </w:rPr>
                  <w:t xml:space="preserve">VISHNU M </w:t>
                </w:r>
              </w:p>
            </w:sdtContent>
          </w:sdt>
          <w:tbl>
            <w:tblPr>
              <w:tblW w:w="4537"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2743"/>
            </w:tblGrid>
            <w:tr w:rsidR="00441EB9" w:rsidRPr="005152F2" w:rsidTr="00E271D2">
              <w:trPr>
                <w:trHeight w:val="541"/>
              </w:trPr>
              <w:tc>
                <w:tcPr>
                  <w:tcW w:w="2743" w:type="dxa"/>
                  <w:tcBorders>
                    <w:top w:val="nil"/>
                    <w:bottom w:val="nil"/>
                  </w:tcBorders>
                  <w:tcMar>
                    <w:top w:w="360" w:type="dxa"/>
                    <w:bottom w:w="0" w:type="dxa"/>
                  </w:tcMar>
                </w:tcPr>
                <w:p w:rsidR="00441EB9" w:rsidRDefault="00441EB9" w:rsidP="00441EB9">
                  <w:pPr>
                    <w:pStyle w:val="Heading3"/>
                  </w:pPr>
                  <w:r w:rsidRPr="005674AC">
                    <w:rPr>
                      <w:noProof/>
                    </w:rPr>
                    <mc:AlternateContent>
                      <mc:Choice Requires="wpg">
                        <w:drawing>
                          <wp:inline distT="0" distB="0" distL="0" distR="0" wp14:anchorId="43A65B63" wp14:editId="600CB3FA">
                            <wp:extent cx="329184" cy="329184"/>
                            <wp:effectExtent l="0" t="0" r="13970" b="13970"/>
                            <wp:docPr id="49"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3308C77"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">
                            <v:shape id="Freeform 2"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5152F2" w:rsidTr="00E271D2">
              <w:trPr>
                <w:trHeight w:val="247"/>
              </w:trPr>
              <w:tc>
                <w:tcPr>
                  <w:tcW w:w="2743" w:type="dxa"/>
                  <w:tcBorders>
                    <w:top w:val="nil"/>
                    <w:bottom w:val="nil"/>
                  </w:tcBorders>
                  <w:tcMar>
                    <w:top w:w="115" w:type="dxa"/>
                    <w:bottom w:w="0" w:type="dxa"/>
                  </w:tcMar>
                </w:tcPr>
                <w:p w:rsidR="00441EB9" w:rsidRDefault="004401DB" w:rsidP="00441EB9">
                  <w:pPr>
                    <w:pStyle w:val="Heading3"/>
                  </w:pPr>
                  <w:r>
                    <w:t>vk9255888@gmail.com</w:t>
                  </w:r>
                </w:p>
              </w:tc>
            </w:tr>
            <w:tr w:rsidR="00441EB9" w:rsidRPr="005152F2" w:rsidTr="00E271D2">
              <w:trPr>
                <w:trHeight w:val="541"/>
              </w:trPr>
              <w:tc>
                <w:tcPr>
                  <w:tcW w:w="2743" w:type="dxa"/>
                  <w:tcBorders>
                    <w:top w:val="nil"/>
                    <w:bottom w:val="nil"/>
                  </w:tcBorders>
                  <w:tcMar>
                    <w:top w:w="360" w:type="dxa"/>
                    <w:bottom w:w="0" w:type="dxa"/>
                  </w:tcMar>
                </w:tcPr>
                <w:p w:rsidR="00441EB9" w:rsidRDefault="00441EB9" w:rsidP="00441EB9">
                  <w:pPr>
                    <w:pStyle w:val="Heading3"/>
                  </w:pPr>
                  <w:r w:rsidRPr="005674AC">
                    <w:rPr>
                      <w:noProof/>
                    </w:rPr>
                    <mc:AlternateContent>
                      <mc:Choice Requires="wpg">
                        <w:drawing>
                          <wp:inline distT="0" distB="0" distL="0" distR="0" wp14:anchorId="0E94870A" wp14:editId="730D448D">
                            <wp:extent cx="329184" cy="329184"/>
                            <wp:effectExtent l="0" t="0" r="13970" b="13970"/>
                            <wp:docPr id="80"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448B495"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">
                            <v:shape id="Freeform 81"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&#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5152F2" w:rsidTr="00E271D2">
              <w:trPr>
                <w:trHeight w:val="237"/>
              </w:trPr>
              <w:tc>
                <w:tcPr>
                  <w:tcW w:w="2743" w:type="dxa"/>
                  <w:tcBorders>
                    <w:top w:val="nil"/>
                    <w:bottom w:val="nil"/>
                  </w:tcBorders>
                  <w:tcMar>
                    <w:top w:w="115" w:type="dxa"/>
                    <w:bottom w:w="0" w:type="dxa"/>
                  </w:tcMar>
                </w:tcPr>
                <w:p w:rsidR="00441EB9" w:rsidRDefault="004401DB" w:rsidP="00441EB9">
                  <w:pPr>
                    <w:pStyle w:val="Heading3"/>
                  </w:pPr>
                  <w:r>
                    <w:t>+91 807-394-9054</w:t>
                  </w:r>
                </w:p>
              </w:tc>
            </w:tr>
            <w:tr w:rsidR="00441EB9" w:rsidRPr="005152F2" w:rsidTr="00E271D2">
              <w:trPr>
                <w:trHeight w:val="21"/>
              </w:trPr>
              <w:tc>
                <w:tcPr>
                  <w:tcW w:w="2743" w:type="dxa"/>
                  <w:tcBorders>
                    <w:top w:val="nil"/>
                    <w:bottom w:val="nil"/>
                  </w:tcBorders>
                  <w:tcMar>
                    <w:top w:w="288" w:type="dxa"/>
                    <w:bottom w:w="374" w:type="dxa"/>
                  </w:tcMar>
                </w:tcPr>
                <w:p w:rsidR="00441EB9" w:rsidRPr="00441EB9" w:rsidRDefault="00441EB9" w:rsidP="00441EB9">
                  <w:pPr>
                    <w:pStyle w:val="Heading3"/>
                    <w:rPr>
                      <w:rFonts w:asciiTheme="minorHAnsi" w:eastAsiaTheme="minorHAnsi" w:hAnsiTheme="minorHAnsi" w:cstheme="minorBidi"/>
                      <w:szCs w:val="18"/>
                    </w:rPr>
                  </w:pPr>
                </w:p>
              </w:tc>
            </w:tr>
            <w:tr w:rsidR="005A7E57" w:rsidRPr="005152F2" w:rsidTr="00E271D2">
              <w:trPr>
                <w:trHeight w:val="5227"/>
              </w:trPr>
              <w:tc>
                <w:tcPr>
                  <w:tcW w:w="2743" w:type="dxa"/>
                  <w:tcMar>
                    <w:top w:w="374" w:type="dxa"/>
                    <w:bottom w:w="115" w:type="dxa"/>
                  </w:tcMar>
                </w:tcPr>
                <w:p w:rsidR="00E67F14" w:rsidRDefault="00E67F14" w:rsidP="00E67F14">
                  <w:pPr>
                    <w:pStyle w:val="Heading3"/>
                  </w:pPr>
                  <w:sdt>
                    <w:sdtPr>
                      <w:alias w:val="Skills:"/>
                      <w:tag w:val="Skills:"/>
                      <w:id w:val="1490835561"/>
                      <w:placeholder>
                        <w:docPart w:val="A5F2ADBD01BCDE4BB6DD2AFED3004DBF"/>
                      </w:placeholder>
                      <w:temporary/>
                      <w:showingPlcHdr/>
                      <w15:appearance w15:val="hidden"/>
                    </w:sdtPr>
                    <w:sdtContent>
                      <w:r>
                        <w:t>Skills</w:t>
                      </w:r>
                    </w:sdtContent>
                  </w:sdt>
                </w:p>
                <w:p w:rsidR="00E67F14" w:rsidRPr="005A7E57" w:rsidRDefault="00E67F14" w:rsidP="00E67F14">
                  <w:pPr>
                    <w:pStyle w:val="GraphicElement"/>
                  </w:pPr>
                  <w:r>
                    <mc:AlternateContent>
                      <mc:Choice Requires="wps">
                        <w:drawing>
                          <wp:inline distT="0" distB="0" distL="0" distR="0" wp14:anchorId="7A32D83C" wp14:editId="0B9E5FB6">
                            <wp:extent cx="221615" cy="0"/>
                            <wp:effectExtent l="0" t="0" r="26035" b="19050"/>
                            <wp:docPr id="84" name="Straight Connector 84"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E24D9CC" id="Straight Connector 84"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" strokecolor="#37b6ae [3204]" strokeweight="1pt">
                            <v:stroke joinstyle="miter"/>
                            <w10:anchorlock/>
                          </v:line>
                        </w:pict>
                      </mc:Fallback>
                    </mc:AlternateContent>
                  </w:r>
                </w:p>
                <w:p w:rsidR="00E67F14" w:rsidRDefault="00E67F14" w:rsidP="00E67F14">
                  <w:r>
                    <w:t xml:space="preserve">Java </w:t>
                  </w:r>
                </w:p>
                <w:p w:rsidR="00E67F14" w:rsidRDefault="00E67F14" w:rsidP="00E67F14">
                  <w:r>
                    <w:t>Java Script</w:t>
                  </w:r>
                </w:p>
                <w:p w:rsidR="00E67F14" w:rsidRDefault="00E67F14" w:rsidP="00E67F14">
                  <w:r>
                    <w:t>HTML</w:t>
                  </w:r>
                </w:p>
                <w:p w:rsidR="00E67F14" w:rsidRDefault="00E67F14" w:rsidP="00E67F14">
                  <w:r>
                    <w:t>CSS</w:t>
                  </w:r>
                </w:p>
                <w:p w:rsidR="00E67F14" w:rsidRDefault="00E67F14" w:rsidP="00E67F14">
                  <w:r>
                    <w:t xml:space="preserve">Machine Learning </w:t>
                  </w:r>
                </w:p>
                <w:p w:rsidR="00E67F14" w:rsidRDefault="00E67F14" w:rsidP="00E67F14">
                  <w:r>
                    <w:t>Python</w:t>
                  </w:r>
                </w:p>
                <w:p w:rsidR="00E67F14" w:rsidRDefault="00E67F14" w:rsidP="00E67F14">
                  <w:r>
                    <w:t>Tensorflow</w:t>
                  </w:r>
                </w:p>
                <w:p w:rsidR="00E67F14" w:rsidRDefault="00E67F14" w:rsidP="00E67F14">
                  <w:r>
                    <w:t xml:space="preserve">Deep Learning </w:t>
                  </w:r>
                </w:p>
                <w:p w:rsidR="00E67F14" w:rsidRDefault="00E67F14" w:rsidP="00E67F14">
                  <w:r>
                    <w:t xml:space="preserve">Open CV </w:t>
                  </w:r>
                </w:p>
                <w:p w:rsidR="00E67F14" w:rsidRDefault="00E67F14" w:rsidP="00E67F14">
                  <w:r>
                    <w:t>Flask</w:t>
                  </w:r>
                </w:p>
                <w:p w:rsidR="00E67F14" w:rsidRDefault="00E67F14" w:rsidP="00E67F14">
                  <w:proofErr w:type="spellStart"/>
                  <w:r>
                    <w:t>Numpy</w:t>
                  </w:r>
                  <w:proofErr w:type="spellEnd"/>
                </w:p>
                <w:p w:rsidR="00E67F14" w:rsidRDefault="00E67F14" w:rsidP="00E67F14">
                  <w:r>
                    <w:t>Pandas</w:t>
                  </w:r>
                </w:p>
                <w:p w:rsidR="00E67F14" w:rsidRDefault="00E67F14" w:rsidP="00E67F14">
                  <w:r>
                    <w:t xml:space="preserve">SQL </w:t>
                  </w:r>
                </w:p>
                <w:p w:rsidR="00E67F14" w:rsidRDefault="00E67F14" w:rsidP="00E67F14">
                  <w:proofErr w:type="spellStart"/>
                  <w:r>
                    <w:t>Sklearn</w:t>
                  </w:r>
                  <w:proofErr w:type="spellEnd"/>
                </w:p>
                <w:p w:rsidR="00E67F14" w:rsidRDefault="00E67F14" w:rsidP="00E67F14"/>
                <w:p w:rsidR="005A7E57" w:rsidRDefault="005A7E57" w:rsidP="00E67F14">
                  <w:pPr>
                    <w:pStyle w:val="Heading3"/>
                  </w:pPr>
                </w:p>
              </w:tc>
            </w:tr>
            <w:tr w:rsidR="00463463" w:rsidRPr="005152F2" w:rsidTr="00E271D2">
              <w:trPr>
                <w:trHeight w:val="597"/>
              </w:trPr>
              <w:tc>
                <w:tcPr>
                  <w:tcW w:w="2743" w:type="dxa"/>
                  <w:tcMar>
                    <w:top w:w="374" w:type="dxa"/>
                    <w:bottom w:w="115" w:type="dxa"/>
                  </w:tcMar>
                </w:tcPr>
                <w:p w:rsidR="00E67F14" w:rsidRDefault="00E67F14" w:rsidP="00463463"/>
                <w:p w:rsidR="00E67F14" w:rsidRPr="005152F2" w:rsidRDefault="00E67F14" w:rsidP="00463463"/>
              </w:tc>
            </w:tr>
          </w:tbl>
          <w:p w:rsidR="00B93310" w:rsidRPr="005152F2" w:rsidRDefault="00B93310" w:rsidP="003856C9"/>
        </w:tc>
        <w:tc>
          <w:tcPr>
            <w:tcW w:w="723" w:type="dxa"/>
          </w:tcPr>
          <w:p w:rsidR="00B93310" w:rsidRPr="005152F2" w:rsidRDefault="00B93310" w:rsidP="00463463"/>
        </w:tc>
        <w:tc>
          <w:tcPr>
            <w:tcW w:w="6190" w:type="dxa"/>
          </w:tcPr>
          <w:tbl>
            <w:tblPr>
              <w:tblW w:w="5000" w:type="pct"/>
              <w:tblLayout w:type="fixed"/>
              <w:tblLook w:val="04A0" w:firstRow="1" w:lastRow="0" w:firstColumn="1" w:lastColumn="0" w:noHBand="0" w:noVBand="1"/>
              <w:tblDescription w:val="Right side layout table"/>
            </w:tblPr>
            <w:tblGrid>
              <w:gridCol w:w="6190"/>
            </w:tblGrid>
            <w:tr w:rsidR="008F6337" w:rsidTr="00072E2A">
              <w:trPr>
                <w:trHeight w:val="2972"/>
              </w:trPr>
              <w:tc>
                <w:tcPr>
                  <w:tcW w:w="5191" w:type="dxa"/>
                  <w:tcMar>
                    <w:left w:w="115" w:type="dxa"/>
                    <w:bottom w:w="374" w:type="dxa"/>
                    <w:right w:w="115" w:type="dxa"/>
                  </w:tcMar>
                </w:tcPr>
                <w:p w:rsidR="008F6337" w:rsidRPr="005152F2" w:rsidRDefault="00023907" w:rsidP="008F6337">
                  <w:pPr>
                    <w:pStyle w:val="Heading2"/>
                  </w:pPr>
                  <w:sdt>
                    <w:sdtPr>
                      <w:alias w:val="Experience:"/>
                      <w:tag w:val="Experience:"/>
                      <w:id w:val="1217937480"/>
                      <w:placeholder>
                        <w:docPart w:val="C11EA9E051FFBF48AAAD101048C03747"/>
                      </w:placeholder>
                      <w:temporary/>
                      <w:showingPlcHdr/>
                      <w15:appearance w15:val="hidden"/>
                    </w:sdtPr>
                    <w:sdtEndPr/>
                    <w:sdtContent>
                      <w:r w:rsidR="003053D9" w:rsidRPr="005152F2">
                        <w:t>Experience</w:t>
                      </w:r>
                    </w:sdtContent>
                  </w:sdt>
                </w:p>
                <w:p w:rsidR="008F6337" w:rsidRPr="0043426C" w:rsidRDefault="00072E2A" w:rsidP="002B3890">
                  <w:pPr>
                    <w:pStyle w:val="Heading4"/>
                  </w:pPr>
                  <w:r>
                    <w:t>INTERNSHIP</w:t>
                  </w:r>
                </w:p>
                <w:p w:rsidR="00072E2A" w:rsidRPr="00072E2A" w:rsidRDefault="004401DB" w:rsidP="00072E2A">
                  <w:pPr>
                    <w:jc w:val="left"/>
                  </w:pPr>
                  <w:r>
                    <w:t>I developed a powerful machine learning model using tensorflow</w:t>
                  </w:r>
                  <w:bookmarkStart w:id="0" w:name="_GoBack"/>
                  <w:bookmarkEnd w:id="0"/>
                  <w:r>
                    <w:t xml:space="preserve"> which is capable of accurately detecting vehicle number plates from fuzzy and noisy images or videos. I incorporated Recurrent Attention model which uses transformers into the OCR process to handle challenging </w:t>
                  </w:r>
                  <w:r w:rsidR="00072E2A">
                    <w:t>scenarios</w:t>
                  </w:r>
                  <w:r>
                    <w:t xml:space="preserve"> with blur and noise, making the previously unreadable number plates easily </w:t>
                  </w:r>
                  <w:r w:rsidR="00E67F14">
                    <w:t>detectable</w:t>
                  </w:r>
                  <w:r>
                    <w:t xml:space="preserve"> lot of techniques and </w:t>
                  </w:r>
                  <w:r w:rsidR="00E271D2">
                    <w:t>d</w:t>
                  </w:r>
                  <w:r>
                    <w:t xml:space="preserve">eeplearning </w:t>
                  </w:r>
                  <w:r w:rsidR="00072E2A">
                    <w:t>architecture</w:t>
                  </w:r>
                  <w:r>
                    <w:t xml:space="preserve"> </w:t>
                  </w:r>
                  <w:r w:rsidR="00E67F14">
                    <w:t>such as attention models &amp; transformers.</w:t>
                  </w:r>
                  <w:r w:rsidR="00072E2A">
                    <w:tab/>
                  </w:r>
                </w:p>
              </w:tc>
            </w:tr>
            <w:tr w:rsidR="008F6337" w:rsidTr="00072E2A">
              <w:trPr>
                <w:trHeight w:val="1212"/>
              </w:trPr>
              <w:tc>
                <w:tcPr>
                  <w:tcW w:w="5191" w:type="dxa"/>
                  <w:tcMar>
                    <w:left w:w="115" w:type="dxa"/>
                    <w:bottom w:w="374" w:type="dxa"/>
                    <w:right w:w="115" w:type="dxa"/>
                  </w:tcMar>
                </w:tcPr>
                <w:p w:rsidR="008F6337" w:rsidRPr="005152F2" w:rsidRDefault="00023907" w:rsidP="008F6337">
                  <w:pPr>
                    <w:pStyle w:val="Heading2"/>
                  </w:pPr>
                  <w:sdt>
                    <w:sdtPr>
                      <w:alias w:val="Education:"/>
                      <w:tag w:val="Education:"/>
                      <w:id w:val="1349516922"/>
                      <w:placeholder>
                        <w:docPart w:val="8CC7FAD1DE2AA64D8D16618D0AE93EF6"/>
                      </w:placeholder>
                      <w:temporary/>
                      <w:showingPlcHdr/>
                      <w15:appearance w15:val="hidden"/>
                    </w:sdtPr>
                    <w:sdtEndPr/>
                    <w:sdtContent>
                      <w:r w:rsidR="003053D9" w:rsidRPr="005152F2">
                        <w:t>Education</w:t>
                      </w:r>
                    </w:sdtContent>
                  </w:sdt>
                </w:p>
                <w:p w:rsidR="00E271D2" w:rsidRDefault="00E271D2" w:rsidP="00E271D2">
                  <w:pPr>
                    <w:jc w:val="left"/>
                  </w:pPr>
                  <w:r>
                    <w:t>ENGINEERING –</w:t>
                  </w:r>
                  <w:proofErr w:type="gramStart"/>
                  <w:r>
                    <w:t>CSE{</w:t>
                  </w:r>
                  <w:proofErr w:type="gramEnd"/>
                  <w:r>
                    <w:t>AI AND DATA SCIENCE},REVA UNIVERSITY, BENGALURU</w:t>
                  </w:r>
                </w:p>
                <w:p w:rsidR="00E271D2" w:rsidRDefault="00E271D2" w:rsidP="00E271D2">
                  <w:pPr>
                    <w:pStyle w:val="Heading2"/>
                  </w:pPr>
                  <w:r>
                    <w:t>courses</w:t>
                  </w:r>
                </w:p>
                <w:p w:rsidR="00E271D2" w:rsidRDefault="00E271D2" w:rsidP="00E271D2">
                  <w:pPr>
                    <w:jc w:val="left"/>
                  </w:pPr>
                  <w:proofErr w:type="gramStart"/>
                  <w:r>
                    <w:t>:-</w:t>
                  </w:r>
                  <w:proofErr w:type="gramEnd"/>
                  <w:r>
                    <w:t>CS50 Introduction to Python, Harvard University</w:t>
                  </w:r>
                </w:p>
                <w:p w:rsidR="00072E2A" w:rsidRPr="00072E2A" w:rsidRDefault="00E271D2" w:rsidP="00E271D2">
                  <w:pPr>
                    <w:jc w:val="left"/>
                  </w:pPr>
                  <w:proofErr w:type="gramStart"/>
                  <w:r>
                    <w:t>:-</w:t>
                  </w:r>
                  <w:proofErr w:type="gramEnd"/>
                  <w:r>
                    <w:t>CS50’S Introduction to Artificial Intelligence with Python, Harvard University.</w:t>
                  </w:r>
                  <w:r w:rsidR="00072E2A">
                    <w:tab/>
                  </w:r>
                </w:p>
              </w:tc>
            </w:tr>
            <w:tr w:rsidR="008F6337" w:rsidTr="00B85871">
              <w:tc>
                <w:tcPr>
                  <w:tcW w:w="5191" w:type="dxa"/>
                </w:tcPr>
                <w:p w:rsidR="008F6337" w:rsidRPr="005152F2" w:rsidRDefault="00E67F14" w:rsidP="008F6337">
                  <w:pPr>
                    <w:pStyle w:val="Heading2"/>
                  </w:pPr>
                  <w:r>
                    <w:t>REsearch works</w:t>
                  </w:r>
                </w:p>
                <w:p w:rsidR="008F6337" w:rsidRPr="00E271D2" w:rsidRDefault="00E67F14" w:rsidP="00072E2A">
                  <w:pPr>
                    <w:jc w:val="left"/>
                    <w:rPr>
                      <w:sz w:val="18"/>
                    </w:rPr>
                  </w:pPr>
                  <w:r w:rsidRPr="00E271D2">
                    <w:rPr>
                      <w:sz w:val="18"/>
                    </w:rPr>
                    <w:t xml:space="preserve">As a tech enthusiast and </w:t>
                  </w:r>
                  <w:r w:rsidR="00072E2A" w:rsidRPr="00E271D2">
                    <w:rPr>
                      <w:sz w:val="18"/>
                    </w:rPr>
                    <w:t>collaborative</w:t>
                  </w:r>
                  <w:r w:rsidRPr="00E271D2">
                    <w:rPr>
                      <w:sz w:val="18"/>
                    </w:rPr>
                    <w:t xml:space="preserve"> team player, I co-authored and successfully presented a research paper at an IEEE conference, titled “Voice Assisted Object Detection for Visually </w:t>
                  </w:r>
                  <w:r w:rsidR="00072E2A" w:rsidRPr="00E271D2">
                    <w:rPr>
                      <w:sz w:val="18"/>
                    </w:rPr>
                    <w:t>Impaired</w:t>
                  </w:r>
                  <w:r w:rsidRPr="00E271D2">
                    <w:rPr>
                      <w:sz w:val="18"/>
                    </w:rPr>
                    <w:t xml:space="preserve">” Our project focused on developing an innovative object detection model using </w:t>
                  </w:r>
                  <w:proofErr w:type="spellStart"/>
                  <w:r w:rsidRPr="00E271D2">
                    <w:rPr>
                      <w:sz w:val="18"/>
                    </w:rPr>
                    <w:t>MobileNet</w:t>
                  </w:r>
                  <w:proofErr w:type="spellEnd"/>
                  <w:r w:rsidRPr="00E271D2">
                    <w:rPr>
                      <w:sz w:val="18"/>
                    </w:rPr>
                    <w:t xml:space="preserve"> SSD architecture. We trained the model wit VOCO and COCO data sets, </w:t>
                  </w:r>
                  <w:r w:rsidR="00072E2A" w:rsidRPr="00E271D2">
                    <w:rPr>
                      <w:sz w:val="18"/>
                    </w:rPr>
                    <w:t>leveraging</w:t>
                  </w:r>
                  <w:r w:rsidRPr="00E271D2">
                    <w:rPr>
                      <w:sz w:val="18"/>
                    </w:rPr>
                    <w:t xml:space="preserve"> its lightweight design and accurate results for easy </w:t>
                  </w:r>
                  <w:r w:rsidR="00072E2A" w:rsidRPr="00E271D2">
                    <w:rPr>
                      <w:sz w:val="18"/>
                    </w:rPr>
                    <w:t>deployment on embedded devices.</w:t>
                  </w:r>
                </w:p>
                <w:p w:rsidR="00072E2A" w:rsidRPr="00E271D2" w:rsidRDefault="00072E2A" w:rsidP="00072E2A">
                  <w:pPr>
                    <w:jc w:val="left"/>
                    <w:rPr>
                      <w:sz w:val="18"/>
                    </w:rPr>
                  </w:pPr>
                  <w:r w:rsidRPr="00E271D2">
                    <w:rPr>
                      <w:sz w:val="18"/>
                    </w:rPr>
                    <w:t>One of the standout features of our project was the design of an algorithm that provided audio output for distance and direction of detected objects from the camera. Remarkably, this voice assistance system required no external hardware, making it a fully offline and efficient solution. This accomplishment reflects my passion for leveraging technology to create meaningful solution that positively impact the lives of others</w:t>
                  </w:r>
                </w:p>
                <w:p w:rsidR="00072E2A" w:rsidRDefault="00072E2A" w:rsidP="00072E2A">
                  <w:pPr>
                    <w:jc w:val="left"/>
                  </w:pPr>
                </w:p>
                <w:p w:rsidR="00072E2A" w:rsidRDefault="00072E2A" w:rsidP="00072E2A">
                  <w:pPr>
                    <w:jc w:val="left"/>
                  </w:pPr>
                </w:p>
                <w:p w:rsidR="00072E2A" w:rsidRDefault="00072E2A" w:rsidP="008F6337"/>
                <w:p w:rsidR="00072E2A" w:rsidRDefault="00072E2A" w:rsidP="008F6337"/>
              </w:tc>
            </w:tr>
          </w:tbl>
          <w:p w:rsidR="008F6337" w:rsidRPr="005152F2" w:rsidRDefault="008F6337" w:rsidP="003856C9"/>
        </w:tc>
      </w:tr>
    </w:tbl>
    <w:p w:rsidR="00E941EF" w:rsidRDefault="00E941EF" w:rsidP="0019561F">
      <w:pPr>
        <w:pStyle w:val="NoSpacing"/>
      </w:pPr>
    </w:p>
    <w:sectPr w:rsidR="00E941EF" w:rsidSect="00FE20E6">
      <w:headerReference w:type="default" r:id="rId6"/>
      <w:footerReference w:type="default" r:id="rId7"/>
      <w:headerReference w:type="first" r:id="rId8"/>
      <w:footerReference w:type="first" r:id="rId9"/>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907" w:rsidRDefault="00023907" w:rsidP="003856C9">
      <w:pPr>
        <w:spacing w:after="0" w:line="240" w:lineRule="auto"/>
      </w:pPr>
      <w:r>
        <w:separator/>
      </w:r>
    </w:p>
  </w:endnote>
  <w:endnote w:type="continuationSeparator" w:id="0">
    <w:p w:rsidR="00023907" w:rsidRDefault="00023907"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6C9" w:rsidRDefault="007803B7" w:rsidP="007803B7">
    <w:pPr>
      <w:pStyle w:val="Footer"/>
    </w:pPr>
    <w:r w:rsidRPr="00DC79BB">
      <w:rPr>
        <w:noProof/>
      </w:rPr>
      <mc:AlternateContent>
        <mc:Choice Requires="wpg">
          <w:drawing>
            <wp:anchor distT="0" distB="0" distL="114300" distR="114300" simplePos="0" relativeHeight="251667456" behindDoc="0" locked="1" layoutInCell="1" allowOverlap="1" wp14:anchorId="5B8EE54A" wp14:editId="13FF26E5">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67"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FBC82D1" id="Group 4" o:spid="_x0000_s1026" alt="Footer graphic design with grey rectangles in various angle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PKwAW7BGQAAz7MAAA4AAAAAAAAAAAAAAAAALgIAAGRycy9lMm9E&#13;&#10;b2MueG1sUEsBAi0AFAAGAAgAAAAhAAx3mt/eAAAACgEAAA8AAAAAAAAAAAAAAAAAGxwAAGRycy9k&#13;&#10;b3ducmV2LnhtbFBLBQYAAAAABAAEAPMAAAAmHQAAAAA=&#13;&#10;">
              <o:lock v:ext="edit" aspectratio="t"/>
              <v:shape id="Freeform 68"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&#13;&#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&#13;&#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fldChar w:fldCharType="begin"/>
        </w:r>
        <w:r w:rsidR="001765FE">
          <w:instrText xml:space="preserve"> PAGE   \* MERGEFORMAT </w:instrText>
        </w:r>
        <w:r w:rsidR="001765FE">
          <w:fldChar w:fldCharType="separate"/>
        </w:r>
        <w:r w:rsidR="002B7747">
          <w:rPr>
            <w:noProof/>
          </w:rPr>
          <w:t>2</w:t>
        </w:r>
        <w:r w:rsidR="001765F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5FE" w:rsidRDefault="00DC79BB">
    <w:pPr>
      <w:pStyle w:val="Footer"/>
    </w:pPr>
    <w:r w:rsidRPr="00DC79BB">
      <w:rPr>
        <w:noProof/>
      </w:rPr>
      <mc:AlternateContent>
        <mc:Choice Requires="wpg">
          <w:drawing>
            <wp:anchor distT="0" distB="0" distL="114300" distR="114300" simplePos="0" relativeHeight="251660288" behindDoc="0" locked="1" layoutInCell="1" allowOverlap="1" wp14:anchorId="76494A70" wp14:editId="74B9B1EE">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8411738" id="Group 4" o:spid="_x0000_s1026" alt="Footer graphic design with grey rectangles in various angle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FLV5I0zGgAAz7MAAA4AAAAAAAAAAAAAAAAALgIAAGRycy9lMm9E&#13;&#10;b2MueG1sUEsBAi0AFAAGAAgAAAAhAAx3mt/eAAAACgEAAA8AAAAAAAAAAAAAAAAAjRwAAGRycy9k&#13;&#10;b3ducmV2LnhtbFBLBQYAAAAABAAEAPMAAACYHQ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907" w:rsidRDefault="00023907" w:rsidP="003856C9">
      <w:pPr>
        <w:spacing w:after="0" w:line="240" w:lineRule="auto"/>
      </w:pPr>
      <w:r>
        <w:separator/>
      </w:r>
    </w:p>
  </w:footnote>
  <w:footnote w:type="continuationSeparator" w:id="0">
    <w:p w:rsidR="00023907" w:rsidRDefault="00023907"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6C9" w:rsidRDefault="007803B7">
    <w:pPr>
      <w:pStyle w:val="Header"/>
    </w:pPr>
    <w:r w:rsidRPr="00DC79BB">
      <w:rPr>
        <w:noProof/>
      </w:rPr>
      <mc:AlternateContent>
        <mc:Choice Requires="wpg">
          <w:drawing>
            <wp:anchor distT="0" distB="0" distL="114300" distR="114300" simplePos="0" relativeHeight="251665408" behindDoc="0" locked="1" layoutInCell="1" allowOverlap="1" wp14:anchorId="1D5A909B" wp14:editId="366A4906">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56"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F72DCA9" id="Group 17" o:spid="_x0000_s1026" alt="Header graphic design with grey rectangles in various angle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">
              <o:lock v:ext="edit" aspectratio="t"/>
              <v:shape id="Freeform 57"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&#13;&#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9BB" w:rsidRDefault="00DC79BB">
    <w:pPr>
      <w:pStyle w:val="Header"/>
    </w:pPr>
    <w:r w:rsidRPr="00DC79BB">
      <w:rPr>
        <w:noProof/>
      </w:rPr>
      <mc:AlternateContent>
        <mc:Choice Requires="wpg">
          <w:drawing>
            <wp:anchor distT="0" distB="0" distL="114300" distR="114300" simplePos="0" relativeHeight="251663360" behindDoc="0" locked="1" layoutInCell="1" allowOverlap="1" wp14:anchorId="0D479137" wp14:editId="0D9AA62D">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BA5A642" id="Group 17" o:spid="_x0000_s1026" alt="Header graphic design with grey rectangles in various angle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DB"/>
    <w:rsid w:val="00023907"/>
    <w:rsid w:val="00052BE1"/>
    <w:rsid w:val="00072E2A"/>
    <w:rsid w:val="0007412A"/>
    <w:rsid w:val="0010199E"/>
    <w:rsid w:val="001765FE"/>
    <w:rsid w:val="0019561F"/>
    <w:rsid w:val="001B32D2"/>
    <w:rsid w:val="00293B83"/>
    <w:rsid w:val="002A3621"/>
    <w:rsid w:val="002B3890"/>
    <w:rsid w:val="002B7747"/>
    <w:rsid w:val="002C77B9"/>
    <w:rsid w:val="002F485A"/>
    <w:rsid w:val="003053D9"/>
    <w:rsid w:val="003856C9"/>
    <w:rsid w:val="00396369"/>
    <w:rsid w:val="003F4D31"/>
    <w:rsid w:val="0043426C"/>
    <w:rsid w:val="004401DB"/>
    <w:rsid w:val="00441EB9"/>
    <w:rsid w:val="00463463"/>
    <w:rsid w:val="00473EF8"/>
    <w:rsid w:val="004760E5"/>
    <w:rsid w:val="004D22BB"/>
    <w:rsid w:val="005152F2"/>
    <w:rsid w:val="00534E4E"/>
    <w:rsid w:val="00551D35"/>
    <w:rsid w:val="00557019"/>
    <w:rsid w:val="005674AC"/>
    <w:rsid w:val="005A1E51"/>
    <w:rsid w:val="005A7E57"/>
    <w:rsid w:val="00616FF4"/>
    <w:rsid w:val="006A3CE7"/>
    <w:rsid w:val="00743379"/>
    <w:rsid w:val="007803B7"/>
    <w:rsid w:val="007B2F5C"/>
    <w:rsid w:val="007C5F05"/>
    <w:rsid w:val="00832043"/>
    <w:rsid w:val="00832F81"/>
    <w:rsid w:val="008C7CA2"/>
    <w:rsid w:val="008F6337"/>
    <w:rsid w:val="00A42F91"/>
    <w:rsid w:val="00AF1258"/>
    <w:rsid w:val="00B01E52"/>
    <w:rsid w:val="00B550FC"/>
    <w:rsid w:val="00B85871"/>
    <w:rsid w:val="00B93310"/>
    <w:rsid w:val="00BC1F18"/>
    <w:rsid w:val="00BD2E58"/>
    <w:rsid w:val="00BF6BAB"/>
    <w:rsid w:val="00C007A5"/>
    <w:rsid w:val="00C4403A"/>
    <w:rsid w:val="00CE6306"/>
    <w:rsid w:val="00D11C4D"/>
    <w:rsid w:val="00D5067A"/>
    <w:rsid w:val="00DC79BB"/>
    <w:rsid w:val="00E271D2"/>
    <w:rsid w:val="00E34D58"/>
    <w:rsid w:val="00E67F14"/>
    <w:rsid w:val="00E941EF"/>
    <w:rsid w:val="00EB1C1B"/>
    <w:rsid w:val="00F56435"/>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00788"/>
  <w15:chartTrackingRefBased/>
  <w15:docId w15:val="{8E66BA3C-DB70-4A48-B60E-55F5D385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ritharuns/Library/Containers/com.microsoft.Word/Data/Library/Application%20Support/Microsoft/Office/16.0/DTS/en-US%7b96087C80-D1D2-A04A-8157-4CC87BA0501F%7d/%7b194B6D54-A8AA-EA4D-968F-701830FCAA98%7dtf1639274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70F359DBC14340B57520A799EAD83E"/>
        <w:category>
          <w:name w:val="General"/>
          <w:gallery w:val="placeholder"/>
        </w:category>
        <w:types>
          <w:type w:val="bbPlcHdr"/>
        </w:types>
        <w:behaviors>
          <w:behavior w:val="content"/>
        </w:behaviors>
        <w:guid w:val="{C63D38D1-2E11-4349-BDA0-7EE83E00C6C4}"/>
      </w:docPartPr>
      <w:docPartBody>
        <w:p w:rsidR="00000000" w:rsidRDefault="00F3503E">
          <w:pPr>
            <w:pStyle w:val="8970F359DBC14340B57520A799EAD83E"/>
          </w:pPr>
          <w:r w:rsidRPr="005152F2">
            <w:t>Your Name</w:t>
          </w:r>
        </w:p>
      </w:docPartBody>
    </w:docPart>
    <w:docPart>
      <w:docPartPr>
        <w:name w:val="C11EA9E051FFBF48AAAD101048C03747"/>
        <w:category>
          <w:name w:val="General"/>
          <w:gallery w:val="placeholder"/>
        </w:category>
        <w:types>
          <w:type w:val="bbPlcHdr"/>
        </w:types>
        <w:behaviors>
          <w:behavior w:val="content"/>
        </w:behaviors>
        <w:guid w:val="{8436CB34-0AAF-8A42-9A11-6B6E0DAE5624}"/>
      </w:docPartPr>
      <w:docPartBody>
        <w:p w:rsidR="00000000" w:rsidRDefault="00F3503E">
          <w:pPr>
            <w:pStyle w:val="C11EA9E051FFBF48AAAD101048C03747"/>
          </w:pPr>
          <w:r w:rsidRPr="005152F2">
            <w:t>Experience</w:t>
          </w:r>
        </w:p>
      </w:docPartBody>
    </w:docPart>
    <w:docPart>
      <w:docPartPr>
        <w:name w:val="8CC7FAD1DE2AA64D8D16618D0AE93EF6"/>
        <w:category>
          <w:name w:val="General"/>
          <w:gallery w:val="placeholder"/>
        </w:category>
        <w:types>
          <w:type w:val="bbPlcHdr"/>
        </w:types>
        <w:behaviors>
          <w:behavior w:val="content"/>
        </w:behaviors>
        <w:guid w:val="{E7052456-7D37-2145-A9B4-51835FBFB3DA}"/>
      </w:docPartPr>
      <w:docPartBody>
        <w:p w:rsidR="00000000" w:rsidRDefault="00F3503E">
          <w:pPr>
            <w:pStyle w:val="8CC7FAD1DE2AA64D8D16618D0AE93EF6"/>
          </w:pPr>
          <w:r w:rsidRPr="005152F2">
            <w:t>Education</w:t>
          </w:r>
        </w:p>
      </w:docPartBody>
    </w:docPart>
    <w:docPart>
      <w:docPartPr>
        <w:name w:val="A5F2ADBD01BCDE4BB6DD2AFED3004DBF"/>
        <w:category>
          <w:name w:val="General"/>
          <w:gallery w:val="placeholder"/>
        </w:category>
        <w:types>
          <w:type w:val="bbPlcHdr"/>
        </w:types>
        <w:behaviors>
          <w:behavior w:val="content"/>
        </w:behaviors>
        <w:guid w:val="{79B0D280-F2EB-C74C-96CD-2564987C2772}"/>
      </w:docPartPr>
      <w:docPartBody>
        <w:p w:rsidR="00000000" w:rsidRDefault="009C2198" w:rsidP="009C2198">
          <w:pPr>
            <w:pStyle w:val="A5F2ADBD01BCDE4BB6DD2AFED3004DBF"/>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98"/>
    <w:rsid w:val="009C2198"/>
    <w:rsid w:val="00F35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70F359DBC14340B57520A799EAD83E">
    <w:name w:val="8970F359DBC14340B57520A799EAD83E"/>
  </w:style>
  <w:style w:type="paragraph" w:customStyle="1" w:styleId="426958FBFF131540882A8D230B41CDD9">
    <w:name w:val="426958FBFF131540882A8D230B41CDD9"/>
  </w:style>
  <w:style w:type="paragraph" w:customStyle="1" w:styleId="B27815BF39F8C04BA67054829C796F09">
    <w:name w:val="B27815BF39F8C04BA67054829C796F09"/>
  </w:style>
  <w:style w:type="paragraph" w:customStyle="1" w:styleId="55076BE06F2EC5409422A650DB3E4C58">
    <w:name w:val="55076BE06F2EC5409422A650DB3E4C58"/>
  </w:style>
  <w:style w:type="paragraph" w:customStyle="1" w:styleId="2654D79F4E27014B8768F76C2C8B90D5">
    <w:name w:val="2654D79F4E27014B8768F76C2C8B90D5"/>
  </w:style>
  <w:style w:type="paragraph" w:customStyle="1" w:styleId="9DED96E773A5E74E99BCCAE5A095928D">
    <w:name w:val="9DED96E773A5E74E99BCCAE5A095928D"/>
  </w:style>
  <w:style w:type="paragraph" w:customStyle="1" w:styleId="A466D09F7B158D48907620309E690D0A">
    <w:name w:val="A466D09F7B158D48907620309E690D0A"/>
  </w:style>
  <w:style w:type="paragraph" w:customStyle="1" w:styleId="71FC33BF64783F48AD6A9C42ED0311B1">
    <w:name w:val="71FC33BF64783F48AD6A9C42ED0311B1"/>
  </w:style>
  <w:style w:type="paragraph" w:customStyle="1" w:styleId="88A08DDA5D85B949B8B4316D701291C9">
    <w:name w:val="88A08DDA5D85B949B8B4316D701291C9"/>
  </w:style>
  <w:style w:type="paragraph" w:customStyle="1" w:styleId="C11EA9E051FFBF48AAAD101048C03747">
    <w:name w:val="C11EA9E051FFBF48AAAD101048C03747"/>
  </w:style>
  <w:style w:type="paragraph" w:customStyle="1" w:styleId="499B9CA26465644CBD798877256EB414">
    <w:name w:val="499B9CA26465644CBD798877256EB414"/>
  </w:style>
  <w:style w:type="paragraph" w:customStyle="1" w:styleId="8B8D3E13CC0D494894329BF5FFBE1AB7">
    <w:name w:val="8B8D3E13CC0D494894329BF5FFBE1AB7"/>
  </w:style>
  <w:style w:type="paragraph" w:customStyle="1" w:styleId="E2F78AB230C0B447BD266E4643533009">
    <w:name w:val="E2F78AB230C0B447BD266E4643533009"/>
  </w:style>
  <w:style w:type="paragraph" w:customStyle="1" w:styleId="2865661A81C0344C9E6C3C088248F615">
    <w:name w:val="2865661A81C0344C9E6C3C088248F615"/>
  </w:style>
  <w:style w:type="paragraph" w:customStyle="1" w:styleId="8C97A0448EF9E24B8DDDB9E29370D7ED">
    <w:name w:val="8C97A0448EF9E24B8DDDB9E29370D7ED"/>
  </w:style>
  <w:style w:type="paragraph" w:customStyle="1" w:styleId="D69502B349CBD6418DA111A1DCAEA719">
    <w:name w:val="D69502B349CBD6418DA111A1DCAEA719"/>
  </w:style>
  <w:style w:type="paragraph" w:customStyle="1" w:styleId="8CC7FAD1DE2AA64D8D16618D0AE93EF6">
    <w:name w:val="8CC7FAD1DE2AA64D8D16618D0AE93EF6"/>
  </w:style>
  <w:style w:type="paragraph" w:customStyle="1" w:styleId="E87305727D7AA345ACABE189790248EF">
    <w:name w:val="E87305727D7AA345ACABE189790248EF"/>
  </w:style>
  <w:style w:type="paragraph" w:customStyle="1" w:styleId="6FBCDC7EEA8B6A459AAC62732037F1C1">
    <w:name w:val="6FBCDC7EEA8B6A459AAC62732037F1C1"/>
  </w:style>
  <w:style w:type="paragraph" w:customStyle="1" w:styleId="CCD888CCC6D8B9479048A58A8177A480">
    <w:name w:val="CCD888CCC6D8B9479048A58A8177A480"/>
  </w:style>
  <w:style w:type="paragraph" w:customStyle="1" w:styleId="005E09194AA3F047A5F90B548EF09041">
    <w:name w:val="005E09194AA3F047A5F90B548EF09041"/>
  </w:style>
  <w:style w:type="paragraph" w:customStyle="1" w:styleId="019DD031EF25224FB3886A2325D129EB">
    <w:name w:val="019DD031EF25224FB3886A2325D129EB"/>
  </w:style>
  <w:style w:type="paragraph" w:customStyle="1" w:styleId="B608F0605E5EAE438D8EA9256838F580">
    <w:name w:val="B608F0605E5EAE438D8EA9256838F580"/>
    <w:rsid w:val="009C2198"/>
  </w:style>
  <w:style w:type="paragraph" w:customStyle="1" w:styleId="AFF10CD980C3D344A79328E14FEBAF15">
    <w:name w:val="AFF10CD980C3D344A79328E14FEBAF15"/>
    <w:rsid w:val="009C2198"/>
  </w:style>
  <w:style w:type="paragraph" w:customStyle="1" w:styleId="DC926D6E996BD44F817934D9E4F49B89">
    <w:name w:val="DC926D6E996BD44F817934D9E4F49B89"/>
    <w:rsid w:val="009C2198"/>
  </w:style>
  <w:style w:type="paragraph" w:customStyle="1" w:styleId="40E6DD820302AC4085466614264A1E23">
    <w:name w:val="40E6DD820302AC4085466614264A1E23"/>
    <w:rsid w:val="009C2198"/>
  </w:style>
  <w:style w:type="paragraph" w:customStyle="1" w:styleId="F6A15B26FED70848AE331D3BA6329FD0">
    <w:name w:val="F6A15B26FED70848AE331D3BA6329FD0"/>
    <w:rsid w:val="009C2198"/>
  </w:style>
  <w:style w:type="paragraph" w:customStyle="1" w:styleId="A60F0E5083E63545A367809612C8042B">
    <w:name w:val="A60F0E5083E63545A367809612C8042B"/>
    <w:rsid w:val="009C2198"/>
  </w:style>
  <w:style w:type="paragraph" w:customStyle="1" w:styleId="9292E3BCB639EE4CA6C67CCF79078C8F">
    <w:name w:val="9292E3BCB639EE4CA6C67CCF79078C8F"/>
    <w:rsid w:val="009C2198"/>
  </w:style>
  <w:style w:type="paragraph" w:customStyle="1" w:styleId="488287D1A7132D46917DBB0213C9DFCF">
    <w:name w:val="488287D1A7132D46917DBB0213C9DFCF"/>
    <w:rsid w:val="009C2198"/>
  </w:style>
  <w:style w:type="paragraph" w:customStyle="1" w:styleId="A5F2ADBD01BCDE4BB6DD2AFED3004DBF">
    <w:name w:val="A5F2ADBD01BCDE4BB6DD2AFED3004DBF"/>
    <w:rsid w:val="009C2198"/>
  </w:style>
  <w:style w:type="paragraph" w:customStyle="1" w:styleId="DB66D626043E3F4A8E48BFFE7328E4C9">
    <w:name w:val="DB66D626043E3F4A8E48BFFE7328E4C9"/>
    <w:rsid w:val="009C2198"/>
  </w:style>
  <w:style w:type="paragraph" w:customStyle="1" w:styleId="074F36C84AE0A444850BA85A5376FC84">
    <w:name w:val="074F36C84AE0A444850BA85A5376FC84"/>
    <w:rsid w:val="009C2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MOO.dotx</Template>
  <TotalTime>37</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dc:creator>
  <cp:keywords/>
  <dc:description/>
  <cp:lastModifiedBy>Microsoft Office User</cp:lastModifiedBy>
  <cp:revision>1</cp:revision>
  <dcterms:created xsi:type="dcterms:W3CDTF">2023-08-11T10:40:00Z</dcterms:created>
  <dcterms:modified xsi:type="dcterms:W3CDTF">2023-08-11T11:18:00Z</dcterms:modified>
</cp:coreProperties>
</file>